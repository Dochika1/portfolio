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AFDCB12" w14:textId="77777777" w:rsidTr="00B149FF">
        <w:trPr>
          <w:trHeight w:val="2880"/>
        </w:trPr>
        <w:tc>
          <w:tcPr>
            <w:tcW w:w="3600" w:type="dxa"/>
            <w:vAlign w:val="center"/>
          </w:tcPr>
          <w:p w14:paraId="0B072066" w14:textId="67A4B84C" w:rsidR="001B2ABD" w:rsidRDefault="005B3BEC" w:rsidP="00B149FF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53F29C1" wp14:editId="7CDA28D6">
                  <wp:extent cx="1285336" cy="1713781"/>
                  <wp:effectExtent l="95250" t="95250" r="105410" b="5727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29" cy="1714838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729CD5" w14:textId="6377F7ED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359806A" w14:textId="06CB4457" w:rsidR="008E6B1E" w:rsidRPr="008E6B1E" w:rsidRDefault="008E6B1E" w:rsidP="00B149FF">
            <w:pPr>
              <w:pStyle w:val="Titl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უტა </w:t>
            </w:r>
            <w:bookmarkStart w:id="0" w:name="_GoBack"/>
            <w:bookmarkEnd w:id="0"/>
            <w:r>
              <w:rPr>
                <w:rFonts w:ascii="Sylfaen" w:hAnsi="Sylfaen"/>
                <w:lang w:val="ka-GE"/>
              </w:rPr>
              <w:t>დვალიშვილი</w:t>
            </w:r>
          </w:p>
          <w:p w14:paraId="3AF38338" w14:textId="514EF288" w:rsidR="001B2ABD" w:rsidRDefault="001B2ABD" w:rsidP="001B2ABD">
            <w:pPr>
              <w:pStyle w:val="Subtitle"/>
            </w:pPr>
          </w:p>
        </w:tc>
      </w:tr>
      <w:tr w:rsidR="001B2ABD" w14:paraId="2F0D738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07DC088B0D84490B88A13CC83BD0F55"/>
              </w:placeholder>
              <w:temporary/>
              <w:showingPlcHdr/>
              <w15:appearance w15:val="hidden"/>
            </w:sdtPr>
            <w:sdtEndPr/>
            <w:sdtContent>
              <w:p w14:paraId="65642F3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68164E1" w14:textId="4DE7328E" w:rsidR="005B3BEC" w:rsidRPr="00B149FF" w:rsidRDefault="00B149FF" w:rsidP="00036450">
            <w:pPr>
              <w:rPr>
                <w:rFonts w:ascii="Sylfaen" w:hAnsi="Sylfaen"/>
              </w:rPr>
            </w:pPr>
            <w:r w:rsidRPr="00B149FF">
              <w:rPr>
                <w:rFonts w:ascii="Sylfaen" w:hAnsi="Sylfaen"/>
              </w:rPr>
              <w:t>გამარჯობა მე ვარ უტა დვალიშვილი. დავამთავრე ფოთის ნიკო ნიკოლაძის სახელობის მეორე საშვალოს სკოლა და ჩავაბარე ბიზნესისა და ტექნოლოგიების უნივერსიტეტში აიტი ფაკულტეტზე. ვარ ექსელის ლექტორი აკადემია EDUCITY-ში და ასევე აიტი სპეციალისტი. ვარ მიზანდასახული და არ მეზარება შრომა ამ მიზნის მისაღწევად. ვარ კომუნიკაბელური და შემიძლია დაძაბულ სიტვაციებში ჯანსაღად აზროვნება.</w:t>
            </w:r>
          </w:p>
          <w:p w14:paraId="61F0FC98" w14:textId="77777777" w:rsidR="005B3BEC" w:rsidRPr="008E6B1E" w:rsidRDefault="005B3BEC" w:rsidP="00036450">
            <w:pPr>
              <w:rPr>
                <w:rFonts w:ascii="Sylfaen" w:hAnsi="Sylfaen"/>
                <w:lang w:val="ka-GE"/>
              </w:rPr>
            </w:pPr>
          </w:p>
          <w:sdt>
            <w:sdtPr>
              <w:id w:val="-1954003311"/>
              <w:placeholder>
                <w:docPart w:val="BB5686DD8EF74B2C8276C96F933BE935"/>
              </w:placeholder>
              <w:temporary/>
              <w:showingPlcHdr/>
              <w15:appearance w15:val="hidden"/>
            </w:sdtPr>
            <w:sdtEndPr/>
            <w:sdtContent>
              <w:p w14:paraId="694CB4F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ABCDB68C1084B2ABF52B0E3BC9CCBED"/>
              </w:placeholder>
              <w:temporary/>
              <w:showingPlcHdr/>
              <w15:appearance w15:val="hidden"/>
            </w:sdtPr>
            <w:sdtEndPr/>
            <w:sdtContent>
              <w:p w14:paraId="3EC8061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514C9B7" w14:textId="1A56F01C" w:rsidR="004D3011" w:rsidRDefault="005B3BEC" w:rsidP="004D301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555-64-63-97</w:t>
            </w:r>
          </w:p>
          <w:p w14:paraId="1446120E" w14:textId="77777777" w:rsidR="005B3BEC" w:rsidRPr="005B3BEC" w:rsidRDefault="005B3BEC" w:rsidP="004D3011">
            <w:pPr>
              <w:rPr>
                <w:rFonts w:ascii="Sylfaen" w:hAnsi="Sylfaen"/>
                <w:lang w:val="ka-GE"/>
              </w:rPr>
            </w:pPr>
          </w:p>
          <w:p w14:paraId="42FE68C3" w14:textId="77777777" w:rsidR="004D3011" w:rsidRDefault="004D3011" w:rsidP="004D3011"/>
          <w:sdt>
            <w:sdtPr>
              <w:id w:val="-240260293"/>
              <w:placeholder>
                <w:docPart w:val="C16EED85D94C4E30BD7845A69C101A28"/>
              </w:placeholder>
              <w:temporary/>
              <w:showingPlcHdr/>
              <w15:appearance w15:val="hidden"/>
            </w:sdtPr>
            <w:sdtEndPr/>
            <w:sdtContent>
              <w:p w14:paraId="3505E4A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E2165AF" w14:textId="61175513" w:rsidR="00036450" w:rsidRPr="00E4381A" w:rsidRDefault="005B3BEC" w:rsidP="004D3011">
            <w:pPr>
              <w:rPr>
                <w:rStyle w:val="Hyperlink"/>
              </w:rPr>
            </w:pPr>
            <w:r>
              <w:t>uta.dvalishvili.1@btu.edu.ge</w:t>
            </w:r>
          </w:p>
          <w:p w14:paraId="514097C8" w14:textId="5727958A" w:rsidR="004D3011" w:rsidRPr="004D3011" w:rsidRDefault="004D3011" w:rsidP="004D3011"/>
        </w:tc>
        <w:tc>
          <w:tcPr>
            <w:tcW w:w="720" w:type="dxa"/>
          </w:tcPr>
          <w:p w14:paraId="360BA6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16E27105CD344AFB39EFCB0BEDF200C"/>
              </w:placeholder>
              <w:temporary/>
              <w:showingPlcHdr/>
              <w15:appearance w15:val="hidden"/>
            </w:sdtPr>
            <w:sdtEndPr/>
            <w:sdtContent>
              <w:p w14:paraId="77FD7EF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2FCA6DE" w14:textId="4234CE5E" w:rsidR="00036450" w:rsidRPr="00036450" w:rsidRDefault="008E6B1E" w:rsidP="00B359E4">
            <w:pPr>
              <w:pStyle w:val="Heading4"/>
            </w:pPr>
            <w:r>
              <w:rPr>
                <w:rFonts w:ascii="Sylfaen" w:hAnsi="Sylfaen"/>
                <w:lang w:val="ka-GE"/>
              </w:rPr>
              <w:t>ბიზნეს ტექნოლოგიური უნივერსიტეტი</w:t>
            </w:r>
          </w:p>
          <w:p w14:paraId="7DA0B043" w14:textId="0189CFEB" w:rsidR="00036450" w:rsidRDefault="008E6B1E" w:rsidP="0003645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საინფორმაციო ტექნოლოგიების ფაკულტეტი მეორე კურსი</w:t>
            </w:r>
          </w:p>
          <w:p w14:paraId="1EFA0F63" w14:textId="77777777" w:rsidR="008E6B1E" w:rsidRPr="008E6B1E" w:rsidRDefault="008E6B1E" w:rsidP="00036450">
            <w:pPr>
              <w:rPr>
                <w:rFonts w:ascii="Sylfaen" w:hAnsi="Sylfaen"/>
                <w:lang w:val="ka-GE"/>
              </w:rPr>
            </w:pPr>
          </w:p>
          <w:p w14:paraId="1896EB56" w14:textId="75D6FDCD" w:rsidR="00036450" w:rsidRPr="00B359E4" w:rsidRDefault="008E6B1E" w:rsidP="00B359E4">
            <w:pPr>
              <w:pStyle w:val="Heading4"/>
            </w:pPr>
            <w:r>
              <w:rPr>
                <w:rFonts w:ascii="Sylfaen" w:hAnsi="Sylfaen"/>
                <w:lang w:val="ka-GE"/>
              </w:rPr>
              <w:t>ფოთის მეორე საჯარო სკოლა</w:t>
            </w:r>
          </w:p>
          <w:p w14:paraId="4E36EB35" w14:textId="23CDCCEB" w:rsidR="00036450" w:rsidRPr="008E6B1E" w:rsidRDefault="008E6B1E" w:rsidP="0003645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დამთავრებული</w:t>
            </w:r>
          </w:p>
          <w:sdt>
            <w:sdtPr>
              <w:id w:val="1001553383"/>
              <w:placeholder>
                <w:docPart w:val="1F62A6B7032D45EE8505AD0A11E88561"/>
              </w:placeholder>
              <w:temporary/>
              <w:showingPlcHdr/>
              <w15:appearance w15:val="hidden"/>
            </w:sdtPr>
            <w:sdtEndPr/>
            <w:sdtContent>
              <w:p w14:paraId="2BEA1F4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FBFBF03" w14:textId="1997329B" w:rsidR="00036450" w:rsidRDefault="008E6B1E" w:rsidP="00B359E4">
            <w:pPr>
              <w:pStyle w:val="Heading4"/>
              <w:rPr>
                <w:bCs/>
              </w:rPr>
            </w:pPr>
            <w:r>
              <w:rPr>
                <w:rFonts w:ascii="Sylfaen" w:hAnsi="Sylfaen"/>
                <w:lang w:val="ka-GE"/>
              </w:rPr>
              <w:t>ნიკორა,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rPr>
                <w:rFonts w:ascii="Sylfaen" w:hAnsi="Sylfaen"/>
                <w:lang w:val="ka-GE"/>
              </w:rPr>
              <w:t>საწყობის თანამშრომელი</w:t>
            </w:r>
          </w:p>
          <w:p w14:paraId="197DB0E0" w14:textId="3025B705" w:rsidR="00036450" w:rsidRDefault="008E6B1E" w:rsidP="00036450">
            <w:r>
              <w:rPr>
                <w:rFonts w:ascii="Sylfaen" w:hAnsi="Sylfaen"/>
                <w:lang w:val="ka-GE"/>
              </w:rPr>
              <w:t>ვმუშაობდი ნიკორაში საწყობში როგორც მუშად ასევე დისრიბუტორად</w:t>
            </w:r>
            <w:r w:rsidR="00036450" w:rsidRPr="00036450">
              <w:t xml:space="preserve"> </w:t>
            </w:r>
          </w:p>
          <w:p w14:paraId="05F72F29" w14:textId="77777777" w:rsidR="004D3011" w:rsidRDefault="004D3011" w:rsidP="00036450"/>
          <w:p w14:paraId="76D8EAB1" w14:textId="24A0AE98" w:rsidR="004D3011" w:rsidRPr="004D3011" w:rsidRDefault="008E6B1E" w:rsidP="00B359E4">
            <w:pPr>
              <w:pStyle w:val="Heading4"/>
              <w:rPr>
                <w:bCs/>
              </w:rPr>
            </w:pPr>
            <w:r>
              <w:t>AN group</w:t>
            </w:r>
            <w:r w:rsidR="004D3011" w:rsidRPr="004D3011">
              <w:t xml:space="preserve">  </w:t>
            </w:r>
            <w:r w:rsidR="005B3BEC">
              <w:t xml:space="preserve"> </w:t>
            </w:r>
            <w:r>
              <w:rPr>
                <w:rFonts w:ascii="Sylfaen" w:hAnsi="Sylfaen"/>
                <w:lang w:val="ka-GE"/>
              </w:rPr>
              <w:t>გაყიდვები</w:t>
            </w:r>
          </w:p>
          <w:p w14:paraId="778FDCE2" w14:textId="0D6A12F3" w:rsidR="00B149FF" w:rsidRPr="00B149FF" w:rsidRDefault="008E6B1E" w:rsidP="0003645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უძრავი ქონების სააგენტო </w:t>
            </w:r>
            <w:r>
              <w:rPr>
                <w:rFonts w:ascii="Sylfaen" w:hAnsi="Sylfaen"/>
              </w:rPr>
              <w:t>AN group</w:t>
            </w:r>
            <w:r>
              <w:rPr>
                <w:rFonts w:ascii="Sylfaen" w:hAnsi="Sylfaen"/>
                <w:lang w:val="ka-GE"/>
              </w:rPr>
              <w:t xml:space="preserve">-ში ვმუშაობდი </w:t>
            </w:r>
            <w:r w:rsidR="00B149FF">
              <w:rPr>
                <w:rFonts w:ascii="Sylfaen" w:hAnsi="Sylfaen"/>
                <w:lang w:val="ka-GE"/>
              </w:rPr>
              <w:t>გაყიდვებზე</w:t>
            </w:r>
          </w:p>
          <w:p w14:paraId="1C57D32B" w14:textId="3965A3DC" w:rsidR="004D3011" w:rsidRDefault="004D3011" w:rsidP="00036450"/>
          <w:p w14:paraId="1D4E01B7" w14:textId="0CC102AF" w:rsidR="00B149FF" w:rsidRPr="00B149FF" w:rsidRDefault="00B149FF" w:rsidP="00B149FF">
            <w:pPr>
              <w:pStyle w:val="Heading4"/>
              <w:rPr>
                <w:rFonts w:ascii="Sylfaen" w:hAnsi="Sylfaen"/>
                <w:bCs/>
                <w:lang w:val="ka-GE"/>
              </w:rPr>
            </w:pPr>
            <w:r>
              <w:t>EDUCITY-</w:t>
            </w:r>
            <w:r>
              <w:rPr>
                <w:rFonts w:ascii="Sylfaen" w:hAnsi="Sylfaen"/>
                <w:lang w:val="ka-GE"/>
              </w:rPr>
              <w:t xml:space="preserve"> ლექტორი</w:t>
            </w:r>
          </w:p>
          <w:p w14:paraId="78621F0D" w14:textId="36C7FE49" w:rsidR="00B149FF" w:rsidRDefault="00B149FF" w:rsidP="0003645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ექსელის ლექტორი</w:t>
            </w:r>
          </w:p>
          <w:p w14:paraId="31730ABD" w14:textId="256FD4CC" w:rsidR="00B149FF" w:rsidRDefault="00B149FF" w:rsidP="00036450">
            <w:pPr>
              <w:rPr>
                <w:rFonts w:ascii="Sylfaen" w:hAnsi="Sylfaen"/>
                <w:lang w:val="ka-GE"/>
              </w:rPr>
            </w:pPr>
          </w:p>
          <w:p w14:paraId="69781031" w14:textId="154003C0" w:rsidR="00B149FF" w:rsidRPr="00B149FF" w:rsidRDefault="00B149FF" w:rsidP="00B149FF">
            <w:pPr>
              <w:pStyle w:val="Heading4"/>
              <w:rPr>
                <w:rFonts w:ascii="Sylfaen" w:hAnsi="Sylfaen"/>
                <w:bCs/>
                <w:lang w:val="ka-GE"/>
              </w:rPr>
            </w:pPr>
            <w:r w:rsidRPr="00B149FF">
              <w:rPr>
                <w:lang w:val="ka-GE"/>
              </w:rPr>
              <w:t xml:space="preserve">IT </w:t>
            </w:r>
            <w:r>
              <w:rPr>
                <w:rFonts w:ascii="Sylfaen" w:hAnsi="Sylfaen"/>
                <w:lang w:val="ka-GE"/>
              </w:rPr>
              <w:t>სერვისების ადმინისტრაციული სპეციალისტი/</w:t>
            </w:r>
            <w:r w:rsidRPr="00B149FF">
              <w:rPr>
                <w:rFonts w:ascii="Sylfaen" w:hAnsi="Sylfaen"/>
                <w:lang w:val="ka-GE"/>
              </w:rPr>
              <w:t>IT center support –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B149FF">
              <w:rPr>
                <w:rFonts w:ascii="Sylfaen" w:hAnsi="Sylfaen"/>
                <w:lang w:val="ka-GE"/>
              </w:rPr>
              <w:t>Evex Clinics</w:t>
            </w:r>
          </w:p>
          <w:p w14:paraId="5864D546" w14:textId="14A9F0B9" w:rsidR="00B149FF" w:rsidRPr="00B149FF" w:rsidRDefault="00B149FF" w:rsidP="0003645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აიტი სპეციალისტი ევექსის კლინიკებში</w:t>
            </w:r>
          </w:p>
          <w:sdt>
            <w:sdtPr>
              <w:id w:val="1669594239"/>
              <w:placeholder>
                <w:docPart w:val="25C316E1144147D2BF4EAC277D0C39C5"/>
              </w:placeholder>
              <w:temporary/>
              <w:showingPlcHdr/>
              <w15:appearance w15:val="hidden"/>
            </w:sdtPr>
            <w:sdtEndPr/>
            <w:sdtContent>
              <w:p w14:paraId="704CE20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088E6D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3850B4F" wp14:editId="5050FF61">
                  <wp:extent cx="4514850" cy="221932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32166B5F" w14:textId="77777777" w:rsidR="0043117B" w:rsidRDefault="00960FB5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C9449" w14:textId="77777777" w:rsidR="00960FB5" w:rsidRDefault="00960FB5" w:rsidP="000C45FF">
      <w:r>
        <w:separator/>
      </w:r>
    </w:p>
  </w:endnote>
  <w:endnote w:type="continuationSeparator" w:id="0">
    <w:p w14:paraId="28A81D53" w14:textId="77777777" w:rsidR="00960FB5" w:rsidRDefault="00960F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C4350" w14:textId="77777777" w:rsidR="00960FB5" w:rsidRDefault="00960FB5" w:rsidP="000C45FF">
      <w:r>
        <w:separator/>
      </w:r>
    </w:p>
  </w:footnote>
  <w:footnote w:type="continuationSeparator" w:id="0">
    <w:p w14:paraId="3AE1F743" w14:textId="77777777" w:rsidR="00960FB5" w:rsidRDefault="00960F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46B1E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2E6D231" wp14:editId="0C1A6A2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1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6740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3BE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E6B1E"/>
    <w:rsid w:val="009260CD"/>
    <w:rsid w:val="00940A66"/>
    <w:rsid w:val="00952C25"/>
    <w:rsid w:val="00960FB5"/>
    <w:rsid w:val="00A2118D"/>
    <w:rsid w:val="00AD0A50"/>
    <w:rsid w:val="00AD76E2"/>
    <w:rsid w:val="00B149FF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54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9F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adv\AppData\Local\Microsoft\Office\16.0\DTS\en-US%7b2F3BD34D-891C-4D73-820E-04F1E5ED41ED%7d\%7b6D3767BD-6348-4C2A-989A-E1F02220AE6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4"/>
                <c:pt idx="0">
                  <c:v>ადვილად ათვისება</c:v>
                </c:pt>
                <c:pt idx="1">
                  <c:v>დაძაბულ სიტუაციებში მუშაობა</c:v>
                </c:pt>
                <c:pt idx="2">
                  <c:v>ლოგიკური აზროვნება</c:v>
                </c:pt>
                <c:pt idx="3">
                  <c:v>კომუნიკაბელურობა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7DC088B0D84490B88A13CC83BD0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850FF-4D70-43E6-A358-690CEA4E6685}"/>
      </w:docPartPr>
      <w:docPartBody>
        <w:p w:rsidR="00BA4FCA" w:rsidRDefault="00BA4FCA">
          <w:pPr>
            <w:pStyle w:val="907DC088B0D84490B88A13CC83BD0F55"/>
          </w:pPr>
          <w:r w:rsidRPr="00D5459D">
            <w:t>Profile</w:t>
          </w:r>
        </w:p>
      </w:docPartBody>
    </w:docPart>
    <w:docPart>
      <w:docPartPr>
        <w:name w:val="BB5686DD8EF74B2C8276C96F933BE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D8220-75CA-4786-8759-F845CAB9C757}"/>
      </w:docPartPr>
      <w:docPartBody>
        <w:p w:rsidR="00BA4FCA" w:rsidRDefault="00BA4FCA">
          <w:pPr>
            <w:pStyle w:val="BB5686DD8EF74B2C8276C96F933BE935"/>
          </w:pPr>
          <w:r w:rsidRPr="00CB0055">
            <w:t>Contact</w:t>
          </w:r>
        </w:p>
      </w:docPartBody>
    </w:docPart>
    <w:docPart>
      <w:docPartPr>
        <w:name w:val="BABCDB68C1084B2ABF52B0E3BC9C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3A5EC-93D9-4D51-88FF-95EFA0CADFB9}"/>
      </w:docPartPr>
      <w:docPartBody>
        <w:p w:rsidR="00BA4FCA" w:rsidRDefault="00BA4FCA">
          <w:pPr>
            <w:pStyle w:val="BABCDB68C1084B2ABF52B0E3BC9CCBED"/>
          </w:pPr>
          <w:r w:rsidRPr="004D3011">
            <w:t>PHONE:</w:t>
          </w:r>
        </w:p>
      </w:docPartBody>
    </w:docPart>
    <w:docPart>
      <w:docPartPr>
        <w:name w:val="C16EED85D94C4E30BD7845A69C10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A4023-F92E-4164-9E44-EC19D8BBF946}"/>
      </w:docPartPr>
      <w:docPartBody>
        <w:p w:rsidR="00BA4FCA" w:rsidRDefault="00BA4FCA">
          <w:pPr>
            <w:pStyle w:val="C16EED85D94C4E30BD7845A69C101A28"/>
          </w:pPr>
          <w:r w:rsidRPr="004D3011">
            <w:t>EMAIL:</w:t>
          </w:r>
        </w:p>
      </w:docPartBody>
    </w:docPart>
    <w:docPart>
      <w:docPartPr>
        <w:name w:val="216E27105CD344AFB39EFCB0BEDF2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8062-DA9A-47BE-BE3B-5662B1773308}"/>
      </w:docPartPr>
      <w:docPartBody>
        <w:p w:rsidR="00BA4FCA" w:rsidRDefault="00BA4FCA">
          <w:pPr>
            <w:pStyle w:val="216E27105CD344AFB39EFCB0BEDF200C"/>
          </w:pPr>
          <w:r w:rsidRPr="00036450">
            <w:t>EDUCATION</w:t>
          </w:r>
        </w:p>
      </w:docPartBody>
    </w:docPart>
    <w:docPart>
      <w:docPartPr>
        <w:name w:val="1F62A6B7032D45EE8505AD0A11E88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F24A-0C70-4044-A985-104497A08737}"/>
      </w:docPartPr>
      <w:docPartBody>
        <w:p w:rsidR="00BA4FCA" w:rsidRDefault="00BA4FCA">
          <w:pPr>
            <w:pStyle w:val="1F62A6B7032D45EE8505AD0A11E88561"/>
          </w:pPr>
          <w:r w:rsidRPr="00036450">
            <w:t>WORK EXPERIENCE</w:t>
          </w:r>
        </w:p>
      </w:docPartBody>
    </w:docPart>
    <w:docPart>
      <w:docPartPr>
        <w:name w:val="25C316E1144147D2BF4EAC277D0C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618B3-7D6D-4B48-A079-5EE089DF59D3}"/>
      </w:docPartPr>
      <w:docPartBody>
        <w:p w:rsidR="00BA4FCA" w:rsidRDefault="00BA4FCA">
          <w:pPr>
            <w:pStyle w:val="25C316E1144147D2BF4EAC277D0C39C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CA"/>
    <w:rsid w:val="00795F0C"/>
    <w:rsid w:val="00B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DC088B0D84490B88A13CC83BD0F55">
    <w:name w:val="907DC088B0D84490B88A13CC83BD0F55"/>
  </w:style>
  <w:style w:type="paragraph" w:customStyle="1" w:styleId="BB5686DD8EF74B2C8276C96F933BE935">
    <w:name w:val="BB5686DD8EF74B2C8276C96F933BE935"/>
  </w:style>
  <w:style w:type="paragraph" w:customStyle="1" w:styleId="BABCDB68C1084B2ABF52B0E3BC9CCBED">
    <w:name w:val="BABCDB68C1084B2ABF52B0E3BC9CCBED"/>
  </w:style>
  <w:style w:type="paragraph" w:customStyle="1" w:styleId="C16EED85D94C4E30BD7845A69C101A28">
    <w:name w:val="C16EED85D94C4E30BD7845A69C101A2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16E27105CD344AFB39EFCB0BEDF200C">
    <w:name w:val="216E27105CD344AFB39EFCB0BEDF200C"/>
  </w:style>
  <w:style w:type="paragraph" w:customStyle="1" w:styleId="1F62A6B7032D45EE8505AD0A11E88561">
    <w:name w:val="1F62A6B7032D45EE8505AD0A11E885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5C316E1144147D2BF4EAC277D0C39C5">
    <w:name w:val="25C316E1144147D2BF4EAC277D0C3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{6D3767BD-6348-4C2A-989A-E1F02220AE6E}tf00546271_win32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2023-02-07T13:49:00Z</dcterms:created>
  <dcterms:modified xsi:type="dcterms:W3CDTF">2023-06-25T18:02:00Z</dcterms:modified>
</cp:coreProperties>
</file>